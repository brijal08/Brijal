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ECF691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8F269F" w14:textId="77777777" w:rsidR="00692703" w:rsidRPr="00CF1A49" w:rsidRDefault="005247DD" w:rsidP="00913946">
            <w:pPr>
              <w:pStyle w:val="Title"/>
            </w:pPr>
            <w:r>
              <w:t>Brijal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Panchal</w:t>
            </w:r>
          </w:p>
          <w:p w14:paraId="3BC96413" w14:textId="77777777" w:rsidR="00692703" w:rsidRPr="009A0508" w:rsidRDefault="005247DD" w:rsidP="009A0508">
            <w:pPr>
              <w:pStyle w:val="ContactInfo"/>
            </w:pPr>
            <w:r>
              <w:t>109, Fullerton crescent, Markham, ON, L3R 3G5</w:t>
            </w:r>
            <w:r w:rsidR="009A0508" w:rsidRPr="009A050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685E2A943CF485C892198E1068DE0A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A0508">
                  <w:t>·</w:t>
                </w:r>
              </w:sdtContent>
            </w:sdt>
            <w:r w:rsidR="009A0508" w:rsidRPr="009A0508">
              <w:t xml:space="preserve"> (</w:t>
            </w:r>
            <w:r>
              <w:t>647</w:t>
            </w:r>
            <w:r w:rsidR="009A0508" w:rsidRPr="009A0508">
              <w:t xml:space="preserve">) </w:t>
            </w:r>
            <w:r>
              <w:t>870</w:t>
            </w:r>
            <w:r w:rsidR="009A0508" w:rsidRPr="009A0508">
              <w:t>-</w:t>
            </w:r>
            <w:r>
              <w:t>3065</w:t>
            </w:r>
          </w:p>
          <w:p w14:paraId="3810FD3A" w14:textId="77777777" w:rsidR="00692703" w:rsidRPr="00CF1A49" w:rsidRDefault="005247DD" w:rsidP="005247DD">
            <w:pPr>
              <w:pStyle w:val="ContactInfoEmphasis"/>
              <w:contextualSpacing w:val="0"/>
            </w:pPr>
            <w:r>
              <w:t>brijalpanchal08@gmail.com</w:t>
            </w:r>
            <w:r w:rsidR="00692703" w:rsidRPr="00CF1A49">
              <w:t xml:space="preserve"> </w:t>
            </w:r>
          </w:p>
        </w:tc>
      </w:tr>
    </w:tbl>
    <w:p w14:paraId="760095F0" w14:textId="77777777" w:rsidR="004E01EB" w:rsidRDefault="005247DD" w:rsidP="004E01EB">
      <w:pPr>
        <w:pStyle w:val="Heading1"/>
      </w:pPr>
      <w:r>
        <w:t>Profile</w:t>
      </w:r>
    </w:p>
    <w:p w14:paraId="0F8503B6" w14:textId="77777777" w:rsidR="005247DD" w:rsidRDefault="005247DD" w:rsidP="004E01EB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5247DD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To secure a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part-time job opportunity that allows me to gain valuable work experience while </w:t>
      </w:r>
      <w:r w:rsidR="00C96A7F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pursuing my studies. As a motivated and dedicated student. Responsible, focused and highly adaptable individual with managerial and MS office skills. </w:t>
      </w:r>
    </w:p>
    <w:p w14:paraId="7CEC29C4" w14:textId="77777777" w:rsidR="00C96A7F" w:rsidRDefault="00C96A7F" w:rsidP="004E01EB">
      <w:pPr>
        <w:pStyle w:val="Heading1"/>
      </w:pPr>
    </w:p>
    <w:p w14:paraId="0B0B3D71" w14:textId="77777777" w:rsidR="005247DD" w:rsidRDefault="005247DD" w:rsidP="004E01EB">
      <w:pPr>
        <w:pStyle w:val="Heading1"/>
      </w:pPr>
      <w:r>
        <w:t>Communication skills</w:t>
      </w:r>
    </w:p>
    <w:p w14:paraId="4940C7A1" w14:textId="77777777" w:rsidR="00C96A7F" w:rsidRDefault="00C96A7F" w:rsidP="00C96A7F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C96A7F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Excellent communication skills, both written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and verbal.</w:t>
      </w:r>
    </w:p>
    <w:p w14:paraId="55375270" w14:textId="77777777" w:rsidR="00C96A7F" w:rsidRDefault="00C96A7F" w:rsidP="00C96A7F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Skilled at interpreting instructions and requests.</w:t>
      </w:r>
    </w:p>
    <w:p w14:paraId="4662828E" w14:textId="77777777" w:rsidR="00C96A7F" w:rsidRDefault="00C96A7F" w:rsidP="00C96A7F">
      <w:pPr>
        <w:pStyle w:val="Heading1"/>
        <w:numPr>
          <w:ilvl w:val="0"/>
          <w:numId w:val="16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Honest friendly, can get along well with others.</w:t>
      </w:r>
    </w:p>
    <w:p w14:paraId="4C3762B1" w14:textId="77777777" w:rsidR="00C96A7F" w:rsidRPr="00C96A7F" w:rsidRDefault="00C96A7F" w:rsidP="00C96A7F">
      <w:pPr>
        <w:pStyle w:val="Heading1"/>
        <w:ind w:left="720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03D209BB" w14:textId="77777777" w:rsidR="005247DD" w:rsidRDefault="005247DD" w:rsidP="004E01EB">
      <w:pPr>
        <w:pStyle w:val="Heading1"/>
      </w:pPr>
      <w:r>
        <w:t>Customer service skills</w:t>
      </w:r>
    </w:p>
    <w:p w14:paraId="2BCBEDDA" w14:textId="77777777" w:rsidR="00C96A7F" w:rsidRDefault="00C96A7F" w:rsidP="00957D6B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C96A7F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Take </w:t>
      </w:r>
      <w:r w:rsidR="00957D6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pride in offering excellent customer service and operated with POS system</w:t>
      </w:r>
    </w:p>
    <w:p w14:paraId="49709066" w14:textId="77777777" w:rsidR="00957D6B" w:rsidRDefault="00957D6B" w:rsidP="00957D6B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Professional approach and commitment to service-oriented work</w:t>
      </w:r>
    </w:p>
    <w:p w14:paraId="7E60687A" w14:textId="77777777" w:rsidR="00957D6B" w:rsidRDefault="00957D6B" w:rsidP="00957D6B">
      <w:pPr>
        <w:pStyle w:val="Heading1"/>
        <w:numPr>
          <w:ilvl w:val="0"/>
          <w:numId w:val="17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Able to deal with the public and high-pressure situations.</w:t>
      </w:r>
    </w:p>
    <w:p w14:paraId="5394FED7" w14:textId="77777777" w:rsidR="00957D6B" w:rsidRPr="00C96A7F" w:rsidRDefault="00957D6B" w:rsidP="004E01EB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160154F3" w14:textId="77777777" w:rsidR="005247DD" w:rsidRDefault="005247DD" w:rsidP="004E01EB">
      <w:pPr>
        <w:pStyle w:val="Heading1"/>
      </w:pPr>
      <w:r>
        <w:t>problem solving &amp; organizational skills</w:t>
      </w:r>
    </w:p>
    <w:p w14:paraId="4C24B5C2" w14:textId="77777777" w:rsidR="00957D6B" w:rsidRPr="00957D6B" w:rsidRDefault="00957D6B" w:rsidP="00957D6B">
      <w:pPr>
        <w:pStyle w:val="Heading1"/>
        <w:numPr>
          <w:ilvl w:val="0"/>
          <w:numId w:val="18"/>
        </w:numPr>
      </w:pPr>
      <w:r w:rsidRPr="00957D6B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Recognize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problems and effectively contribute to their resolution</w:t>
      </w:r>
    </w:p>
    <w:p w14:paraId="375DB842" w14:textId="77777777" w:rsidR="00957D6B" w:rsidRPr="00957D6B" w:rsidRDefault="00957D6B" w:rsidP="00957D6B">
      <w:pPr>
        <w:pStyle w:val="Heading1"/>
        <w:numPr>
          <w:ilvl w:val="0"/>
          <w:numId w:val="18"/>
        </w:num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Well organized followed through to last detail</w:t>
      </w:r>
    </w:p>
    <w:p w14:paraId="21727B38" w14:textId="77777777" w:rsidR="00D05BCA" w:rsidRPr="00D05BCA" w:rsidRDefault="00957D6B" w:rsidP="00957D6B">
      <w:pPr>
        <w:pStyle w:val="Heading1"/>
        <w:numPr>
          <w:ilvl w:val="0"/>
          <w:numId w:val="18"/>
        </w:numPr>
      </w:pPr>
      <w:bookmarkStart w:id="0" w:name="_GoBack"/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Work well in a busy 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environment handling a wide variety of tasks</w:t>
      </w:r>
      <w:bookmarkEnd w:id="0"/>
    </w:p>
    <w:p w14:paraId="3FEDD282" w14:textId="77777777" w:rsidR="00D05BCA" w:rsidRPr="00D05BCA" w:rsidRDefault="00D05BCA" w:rsidP="00957D6B">
      <w:pPr>
        <w:pStyle w:val="Heading1"/>
        <w:numPr>
          <w:ilvl w:val="0"/>
          <w:numId w:val="18"/>
        </w:num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Able to manage time, money, and other resources in order to archive goals</w:t>
      </w:r>
    </w:p>
    <w:p w14:paraId="21B1A3CA" w14:textId="77777777" w:rsidR="00957D6B" w:rsidRDefault="00957D6B" w:rsidP="00D05BCA">
      <w:pPr>
        <w:pStyle w:val="Heading1"/>
        <w:ind w:left="720"/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</w:p>
    <w:p w14:paraId="36E538B3" w14:textId="77777777" w:rsidR="00E21829" w:rsidRDefault="005247DD" w:rsidP="00D05BCA">
      <w:pPr>
        <w:pStyle w:val="Heading1"/>
      </w:pPr>
      <w:r>
        <w:t>work history</w:t>
      </w:r>
    </w:p>
    <w:p w14:paraId="12BD0D56" w14:textId="77777777" w:rsidR="008E058A" w:rsidRPr="008E058A" w:rsidRDefault="008E058A" w:rsidP="00D05BCA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szCs w:val="22"/>
        </w:rPr>
        <w:t xml:space="preserve">Software Developer,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at </w:t>
      </w:r>
      <w:proofErr w:type="spellStart"/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NeST</w:t>
      </w:r>
      <w:proofErr w:type="spellEnd"/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Digital PVT LTD, Kochi, Kerala, India                             2020-2023</w:t>
      </w:r>
    </w:p>
    <w:p w14:paraId="79B55BB4" w14:textId="77777777" w:rsidR="00D05BCA" w:rsidRDefault="008E058A" w:rsidP="00D05BCA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szCs w:val="22"/>
        </w:rPr>
        <w:t>Associate Consultant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, at </w:t>
      </w:r>
      <w:proofErr w:type="spellStart"/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Capgemini</w:t>
      </w:r>
      <w:proofErr w:type="spellEnd"/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PVT LTD, Gandhinagar, Gujarat, India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ab/>
        <w:t xml:space="preserve"> </w:t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2017-2020</w:t>
      </w:r>
    </w:p>
    <w:p w14:paraId="3D8C02D3" w14:textId="77777777" w:rsidR="00D05BCA" w:rsidRDefault="008E058A" w:rsidP="00D05BCA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szCs w:val="22"/>
        </w:rPr>
        <w:t>Shop K</w:t>
      </w:r>
      <w:r w:rsidR="00D05BCA" w:rsidRPr="00D05BCA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  <w:szCs w:val="22"/>
        </w:rPr>
        <w:t>eeper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, at </w:t>
      </w:r>
      <w:proofErr w:type="spellStart"/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Sita</w:t>
      </w:r>
      <w:proofErr w:type="spellEnd"/>
      <w:r w:rsidR="001C6F03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-Ram General S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tore, Vadodara, Gujarat, India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ab/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ab/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 xml:space="preserve"> </w:t>
      </w:r>
      <w:r w:rsidR="00D05BCA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2016-2017</w:t>
      </w:r>
    </w:p>
    <w:p w14:paraId="3F552B00" w14:textId="77777777" w:rsidR="00D05BCA" w:rsidRPr="00D05BCA" w:rsidRDefault="00D05BCA" w:rsidP="00D05BCA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sdt>
      <w:sdtPr>
        <w:alias w:val="Education:"/>
        <w:tag w:val="Education:"/>
        <w:id w:val="-1908763273"/>
        <w:placeholder>
          <w:docPart w:val="74F127FAE8C94C6487626FF53877C415"/>
        </w:placeholder>
        <w:temporary/>
        <w:showingPlcHdr/>
        <w15:appearance w15:val="hidden"/>
      </w:sdtPr>
      <w:sdtEndPr/>
      <w:sdtContent>
        <w:p w14:paraId="415F6A6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162A76E" w14:textId="77777777" w:rsidTr="009F4B58">
        <w:tc>
          <w:tcPr>
            <w:tcW w:w="9290" w:type="dxa"/>
          </w:tcPr>
          <w:p w14:paraId="0480DABE" w14:textId="77777777" w:rsidR="009F4B58" w:rsidRDefault="008E058A" w:rsidP="008E058A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8E058A">
              <w:rPr>
                <w:rFonts w:eastAsiaTheme="minorHAnsi" w:cstheme="minorBidi"/>
                <w:caps w:val="0"/>
                <w:szCs w:val="22"/>
              </w:rPr>
              <w:t>Post-Graduation in Artificial Intelligence</w:t>
            </w:r>
            <w:r w:rsidR="00D05BCA" w:rsidRPr="008E058A">
              <w:rPr>
                <w:rFonts w:eastAsiaTheme="minorHAnsi" w:cstheme="minorBidi"/>
                <w:caps w:val="0"/>
                <w:szCs w:val="22"/>
              </w:rPr>
              <w:t xml:space="preserve"> and Data science</w:t>
            </w:r>
            <w:r>
              <w:rPr>
                <w:rFonts w:eastAsiaTheme="minorHAnsi" w:cstheme="minorBidi"/>
                <w:caps w:val="0"/>
                <w:szCs w:val="22"/>
              </w:rPr>
              <w:t xml:space="preserve">                        </w:t>
            </w:r>
            <w:r w:rsidRPr="008E058A">
              <w:rPr>
                <w:rFonts w:eastAsiaTheme="minorHAnsi" w:cstheme="minorBidi"/>
                <w:b w:val="0"/>
                <w:caps w:val="0"/>
                <w:szCs w:val="22"/>
              </w:rPr>
              <w:t>Present</w:t>
            </w:r>
          </w:p>
          <w:p w14:paraId="5E5453C8" w14:textId="77777777" w:rsidR="008E058A" w:rsidRDefault="008E058A" w:rsidP="008E058A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Loyalist College, Toronto campus, Ontario</w:t>
            </w:r>
          </w:p>
          <w:p w14:paraId="641F18AA" w14:textId="77777777" w:rsidR="008E058A" w:rsidRDefault="008E058A" w:rsidP="008E058A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</w:p>
          <w:p w14:paraId="18021903" w14:textId="77777777" w:rsidR="008E058A" w:rsidRDefault="008E058A" w:rsidP="008E058A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8E058A">
              <w:rPr>
                <w:rFonts w:eastAsiaTheme="minorHAnsi" w:cstheme="minorBidi"/>
                <w:caps w:val="0"/>
                <w:szCs w:val="22"/>
              </w:rPr>
              <w:t xml:space="preserve">Bachelor of Engineering in Electronics and Communications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                    2012-2016</w:t>
            </w:r>
          </w:p>
          <w:p w14:paraId="2386471B" w14:textId="77777777" w:rsidR="008E058A" w:rsidRPr="008E058A" w:rsidRDefault="008E058A" w:rsidP="008E058A">
            <w:pPr>
              <w:pStyle w:val="Heading3"/>
              <w:contextualSpacing w:val="0"/>
              <w:rPr>
                <w:rFonts w:eastAsiaTheme="minorHAnsi" w:cstheme="minorBidi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GEC Bharuch, Gujarat, India</w:t>
            </w:r>
          </w:p>
        </w:tc>
      </w:tr>
      <w:tr w:rsidR="008E058A" w:rsidRPr="00CF1A49" w14:paraId="46C0ECBC" w14:textId="77777777" w:rsidTr="009F4B58">
        <w:tc>
          <w:tcPr>
            <w:tcW w:w="9290" w:type="dxa"/>
          </w:tcPr>
          <w:p w14:paraId="70BE11E2" w14:textId="77777777" w:rsidR="008E058A" w:rsidRPr="008E058A" w:rsidRDefault="008E058A" w:rsidP="001D0BF1">
            <w:pPr>
              <w:pStyle w:val="Heading3"/>
              <w:outlineLvl w:val="2"/>
              <w:rPr>
                <w:rFonts w:eastAsiaTheme="minorHAnsi" w:cstheme="minorBidi"/>
                <w:caps w:val="0"/>
                <w:szCs w:val="22"/>
              </w:rPr>
            </w:pPr>
          </w:p>
        </w:tc>
      </w:tr>
    </w:tbl>
    <w:p w14:paraId="7246B5D8" w14:textId="77777777" w:rsidR="00486277" w:rsidRPr="00CF1A49" w:rsidRDefault="008E058A" w:rsidP="00486277">
      <w:pPr>
        <w:pStyle w:val="Heading1"/>
      </w:pPr>
      <w:r>
        <w:t>Availability</w:t>
      </w:r>
    </w:p>
    <w:p w14:paraId="1DBB1F99" w14:textId="77777777" w:rsidR="009F4B58" w:rsidRPr="008E058A" w:rsidRDefault="008E058A" w:rsidP="009F4B58">
      <w:pPr>
        <w:pStyle w:val="ListBullet"/>
        <w:numPr>
          <w:ilvl w:val="0"/>
          <w:numId w:val="0"/>
        </w:numPr>
        <w:rPr>
          <w:b/>
        </w:rPr>
      </w:pPr>
      <w:r>
        <w:t>Sunday, Monday, Wednesday, Friday</w:t>
      </w:r>
      <w:r>
        <w:tab/>
        <w:t xml:space="preserve">: </w:t>
      </w:r>
      <w:r w:rsidRPr="008E058A">
        <w:rPr>
          <w:b/>
        </w:rPr>
        <w:t>Full Day</w:t>
      </w:r>
    </w:p>
    <w:p w14:paraId="2EB7FB70" w14:textId="77777777" w:rsidR="008E058A" w:rsidRPr="008E058A" w:rsidRDefault="008E058A" w:rsidP="009F4B58">
      <w:pPr>
        <w:pStyle w:val="ListBullet"/>
        <w:numPr>
          <w:ilvl w:val="0"/>
          <w:numId w:val="0"/>
        </w:numPr>
        <w:rPr>
          <w:b/>
        </w:rPr>
      </w:pPr>
      <w:r>
        <w:t>Tuesday, Thursday, Saturday</w:t>
      </w:r>
      <w:r>
        <w:tab/>
      </w:r>
      <w:r>
        <w:tab/>
        <w:t xml:space="preserve">: </w:t>
      </w:r>
      <w:r w:rsidRPr="008E058A">
        <w:rPr>
          <w:b/>
        </w:rPr>
        <w:t>After 5 PM</w:t>
      </w:r>
    </w:p>
    <w:sectPr w:rsidR="008E058A" w:rsidRPr="008E058A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BED3E" w14:textId="77777777" w:rsidR="005247DD" w:rsidRDefault="005247DD" w:rsidP="0068194B">
      <w:r>
        <w:separator/>
      </w:r>
    </w:p>
    <w:p w14:paraId="20491055" w14:textId="77777777" w:rsidR="005247DD" w:rsidRDefault="005247DD"/>
    <w:p w14:paraId="2E04582F" w14:textId="77777777" w:rsidR="005247DD" w:rsidRDefault="005247DD"/>
  </w:endnote>
  <w:endnote w:type="continuationSeparator" w:id="0">
    <w:p w14:paraId="610ACC8D" w14:textId="77777777" w:rsidR="005247DD" w:rsidRDefault="005247DD" w:rsidP="0068194B">
      <w:r>
        <w:continuationSeparator/>
      </w:r>
    </w:p>
    <w:p w14:paraId="765635EE" w14:textId="77777777" w:rsidR="005247DD" w:rsidRDefault="005247DD"/>
    <w:p w14:paraId="645FDD33" w14:textId="77777777" w:rsidR="005247DD" w:rsidRDefault="00524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7023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5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DED37" w14:textId="77777777" w:rsidR="005247DD" w:rsidRDefault="005247DD" w:rsidP="0068194B">
      <w:r>
        <w:separator/>
      </w:r>
    </w:p>
    <w:p w14:paraId="586213F9" w14:textId="77777777" w:rsidR="005247DD" w:rsidRDefault="005247DD"/>
    <w:p w14:paraId="45A50BC0" w14:textId="77777777" w:rsidR="005247DD" w:rsidRDefault="005247DD"/>
  </w:footnote>
  <w:footnote w:type="continuationSeparator" w:id="0">
    <w:p w14:paraId="658DA1A2" w14:textId="77777777" w:rsidR="005247DD" w:rsidRDefault="005247DD" w:rsidP="0068194B">
      <w:r>
        <w:continuationSeparator/>
      </w:r>
    </w:p>
    <w:p w14:paraId="057EC315" w14:textId="77777777" w:rsidR="005247DD" w:rsidRDefault="005247DD"/>
    <w:p w14:paraId="6B0EC070" w14:textId="77777777" w:rsidR="005247DD" w:rsidRDefault="005247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B5CC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2C6AB5" wp14:editId="40065C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847FE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ED5A4B"/>
    <w:multiLevelType w:val="hybridMultilevel"/>
    <w:tmpl w:val="5752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E3024"/>
    <w:multiLevelType w:val="hybridMultilevel"/>
    <w:tmpl w:val="03F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A01E2"/>
    <w:multiLevelType w:val="hybridMultilevel"/>
    <w:tmpl w:val="EA9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7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D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6F03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33D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7BCD"/>
    <w:rsid w:val="005247D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1A62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606B"/>
    <w:rsid w:val="007C6CA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58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D6B"/>
    <w:rsid w:val="009650EA"/>
    <w:rsid w:val="0097790C"/>
    <w:rsid w:val="0098506E"/>
    <w:rsid w:val="009916FD"/>
    <w:rsid w:val="009A0508"/>
    <w:rsid w:val="009A44CE"/>
    <w:rsid w:val="009C4DFC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03C4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6A7F"/>
    <w:rsid w:val="00CA4B4D"/>
    <w:rsid w:val="00CB35C3"/>
    <w:rsid w:val="00CD323D"/>
    <w:rsid w:val="00CE4030"/>
    <w:rsid w:val="00CE64B3"/>
    <w:rsid w:val="00CF1A49"/>
    <w:rsid w:val="00D05BCA"/>
    <w:rsid w:val="00D0630C"/>
    <w:rsid w:val="00D0741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82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390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r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85E2A943CF485C892198E1068DE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2D772-AA36-42BD-8D1D-F00216C37B90}"/>
      </w:docPartPr>
      <w:docPartBody>
        <w:p w:rsidR="00000000" w:rsidRDefault="00FB60F7">
          <w:pPr>
            <w:pStyle w:val="2685E2A943CF485C892198E1068DE0A3"/>
          </w:pPr>
          <w:r w:rsidRPr="00CF1A49">
            <w:t>·</w:t>
          </w:r>
        </w:p>
      </w:docPartBody>
    </w:docPart>
    <w:docPart>
      <w:docPartPr>
        <w:name w:val="74F127FAE8C94C6487626FF53877C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A99C3-595F-44C3-B4DE-8EBEF29CEB39}"/>
      </w:docPartPr>
      <w:docPartBody>
        <w:p w:rsidR="00000000" w:rsidRDefault="00FB60F7">
          <w:pPr>
            <w:pStyle w:val="74F127FAE8C94C6487626FF53877C41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F7"/>
    <w:rsid w:val="00F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85E2A943CF485C892198E1068DE0A3">
    <w:name w:val="2685E2A943CF485C892198E1068DE0A3"/>
  </w:style>
  <w:style w:type="paragraph" w:customStyle="1" w:styleId="06611F3ABBFE49E196BDD25B3DAE3E75">
    <w:name w:val="06611F3ABBFE49E196BDD25B3DAE3E75"/>
  </w:style>
  <w:style w:type="paragraph" w:customStyle="1" w:styleId="FDAD47F6A82E48E3876B18205F350631">
    <w:name w:val="FDAD47F6A82E48E3876B18205F350631"/>
  </w:style>
  <w:style w:type="paragraph" w:customStyle="1" w:styleId="74F127FAE8C94C6487626FF53877C415">
    <w:name w:val="74F127FAE8C94C6487626FF53877C415"/>
  </w:style>
  <w:style w:type="paragraph" w:customStyle="1" w:styleId="00DC39AC0BD946D0868DF0534373F069">
    <w:name w:val="00DC39AC0BD946D0868DF0534373F069"/>
  </w:style>
  <w:style w:type="paragraph" w:customStyle="1" w:styleId="6D7AA06944774A73A5B9B335BA160C9D">
    <w:name w:val="6D7AA06944774A73A5B9B335BA160C9D"/>
  </w:style>
  <w:style w:type="paragraph" w:customStyle="1" w:styleId="A491A0BE95ED46FBAFB04C07D9EFB5FA">
    <w:name w:val="A491A0BE95ED46FBAFB04C07D9EFB5FA"/>
    <w:rsid w:val="00FB6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62BB8-1253-4FAB-BF9A-1F186878EF90}">
  <ds:schemaRefs>
    <ds:schemaRef ds:uri="http://schemas.openxmlformats.org/package/2006/metadata/core-properties"/>
    <ds:schemaRef ds:uri="71af3243-3dd4-4a8d-8c0d-dd76da1f02a5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16c05727-aa75-4e4a-9b5f-8a80a116589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2023-05-09T20:11:00Z</dcterms:created>
  <dcterms:modified xsi:type="dcterms:W3CDTF">2023-05-09T21:06:00Z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