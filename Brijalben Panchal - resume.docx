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Pr="00383CF9" w:rsidRDefault="00EE10BB">
      <w:pPr>
        <w:pStyle w:val="Title"/>
        <w:rPr>
          <w:rFonts w:ascii="Calibri" w:hAnsi="Calibri" w:cs="Calibri"/>
          <w:color w:val="auto"/>
        </w:rPr>
      </w:pPr>
      <w:sdt>
        <w:sdtPr>
          <w:rPr>
            <w:rFonts w:ascii="Calibri" w:hAnsi="Calibri" w:cs="Calibri"/>
            <w:color w:val="auto"/>
          </w:rPr>
          <w:alias w:val="Enter your name:"/>
          <w:tag w:val=""/>
          <w:id w:val="-328297061"/>
          <w:placeholder>
            <w:docPart w:val="C3436EB5C4E443AB9BF17B31ADBD2B3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0684D" w:rsidRPr="00383CF9">
            <w:rPr>
              <w:rFonts w:ascii="Calibri" w:hAnsi="Calibri" w:cs="Calibri"/>
              <w:color w:val="auto"/>
            </w:rPr>
            <w:t>Brijalben Panchal</w:t>
          </w:r>
        </w:sdtContent>
      </w:sdt>
    </w:p>
    <w:p w:rsidR="00394A6D" w:rsidRPr="00383CF9" w:rsidRDefault="00D0684D">
      <w:pPr>
        <w:rPr>
          <w:rFonts w:ascii="Calibri" w:hAnsi="Calibri" w:cs="Calibri"/>
          <w:color w:val="auto"/>
        </w:rPr>
      </w:pPr>
      <w:r w:rsidRPr="00383CF9">
        <w:rPr>
          <w:rFonts w:ascii="Calibri" w:hAnsi="Calibri" w:cs="Calibri"/>
          <w:color w:val="auto"/>
        </w:rPr>
        <w:t>109 Fullerton Crescent</w:t>
      </w:r>
      <w:r w:rsidR="00CC75DB" w:rsidRPr="00383CF9">
        <w:rPr>
          <w:rFonts w:ascii="Calibri" w:hAnsi="Calibri" w:cs="Calibri"/>
          <w:color w:val="auto"/>
        </w:rPr>
        <w:t xml:space="preserve">, </w:t>
      </w:r>
      <w:r w:rsidRPr="00383CF9">
        <w:rPr>
          <w:rFonts w:ascii="Calibri" w:hAnsi="Calibri" w:cs="Calibri"/>
          <w:color w:val="auto"/>
        </w:rPr>
        <w:t>Markham, Ontario, L3R3G5</w:t>
      </w:r>
      <w:r w:rsidR="007D00B3" w:rsidRPr="00383CF9">
        <w:rPr>
          <w:rFonts w:ascii="Calibri" w:hAnsi="Calibri" w:cs="Calibri"/>
          <w:color w:val="auto"/>
        </w:rPr>
        <w:t> | </w:t>
      </w:r>
      <w:r w:rsidRPr="00383CF9">
        <w:rPr>
          <w:rFonts w:ascii="Calibri" w:hAnsi="Calibri" w:cs="Calibri"/>
          <w:color w:val="auto"/>
        </w:rPr>
        <w:t>6478703062</w:t>
      </w:r>
      <w:r w:rsidR="007D00B3" w:rsidRPr="00383CF9">
        <w:rPr>
          <w:rFonts w:ascii="Calibri" w:hAnsi="Calibri" w:cs="Calibri"/>
          <w:color w:val="auto"/>
        </w:rPr>
        <w:t> | </w:t>
      </w:r>
      <w:r w:rsidRPr="00383CF9">
        <w:rPr>
          <w:rFonts w:ascii="Calibri" w:hAnsi="Calibri" w:cs="Calibri"/>
          <w:color w:val="auto"/>
        </w:rPr>
        <w:t>brijalbenpanchal@gmail.com</w:t>
      </w:r>
    </w:p>
    <w:sdt>
      <w:sdtPr>
        <w:rPr>
          <w:rFonts w:ascii="Calibri" w:hAnsi="Calibri" w:cs="Calibri"/>
          <w:color w:val="auto"/>
        </w:rPr>
        <w:alias w:val="Objective:"/>
        <w:tag w:val="Objective:"/>
        <w:id w:val="-736782104"/>
        <w:placeholder>
          <w:docPart w:val="C79381AA169D4F659F5412B2850B559A"/>
        </w:placeholder>
        <w:temporary/>
        <w:showingPlcHdr/>
        <w15:appearance w15:val="hidden"/>
      </w:sdtPr>
      <w:sdtEndPr/>
      <w:sdtContent>
        <w:p w:rsidR="00394A6D" w:rsidRPr="00383CF9" w:rsidRDefault="007D00B3">
          <w:pPr>
            <w:pStyle w:val="Heading1"/>
            <w:rPr>
              <w:rFonts w:ascii="Calibri" w:hAnsi="Calibri" w:cs="Calibri"/>
              <w:color w:val="auto"/>
            </w:rPr>
          </w:pPr>
          <w:r w:rsidRPr="00383CF9">
            <w:rPr>
              <w:rFonts w:ascii="Calibri" w:hAnsi="Calibri" w:cs="Calibri"/>
              <w:color w:val="auto"/>
            </w:rPr>
            <w:t>Objective</w:t>
          </w:r>
        </w:p>
      </w:sdtContent>
    </w:sdt>
    <w:p w:rsidR="0065540A" w:rsidRPr="00383CF9" w:rsidRDefault="00AD1EBA">
      <w:pPr>
        <w:pStyle w:val="Heading1"/>
        <w:rPr>
          <w:rFonts w:ascii="Calibri" w:eastAsiaTheme="minorHAnsi" w:hAnsi="Calibri" w:cs="Calibri"/>
          <w:b w:val="0"/>
          <w:color w:val="auto"/>
          <w:sz w:val="22"/>
          <w:szCs w:val="22"/>
        </w:rPr>
      </w:pPr>
      <w:r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 xml:space="preserve">Dedicated and enthusiastic individual seeking the </w:t>
      </w:r>
      <w:r w:rsidR="00D72A48"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 xml:space="preserve">part time </w:t>
      </w:r>
      <w:r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 xml:space="preserve">position. I am passionate about creating exceptional customer experiences through my love for commitment to providing top-notch service. With a positive attitude and a strong focus on quality, I aim to contribute to </w:t>
      </w:r>
      <w:r w:rsidR="00D72A48"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>organization’s</w:t>
      </w:r>
      <w:r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 xml:space="preserve"> success while continuously l</w:t>
      </w:r>
      <w:r w:rsidR="00D72A48"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>earning and growing as a team member</w:t>
      </w:r>
      <w:r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>.</w:t>
      </w:r>
    </w:p>
    <w:p w:rsidR="0065540A" w:rsidRPr="00383CF9" w:rsidRDefault="0065540A">
      <w:pPr>
        <w:pStyle w:val="Heading1"/>
        <w:rPr>
          <w:rFonts w:ascii="Calibri" w:eastAsiaTheme="minorHAnsi" w:hAnsi="Calibri" w:cs="Calibri"/>
          <w:b w:val="0"/>
          <w:color w:val="auto"/>
          <w:sz w:val="22"/>
          <w:szCs w:val="22"/>
        </w:rPr>
      </w:pPr>
    </w:p>
    <w:p w:rsidR="00394A6D" w:rsidRPr="00383CF9" w:rsidRDefault="00EE10BB">
      <w:pPr>
        <w:pStyle w:val="Heading1"/>
        <w:rPr>
          <w:rFonts w:ascii="Calibri" w:hAnsi="Calibri" w:cs="Calibri"/>
          <w:color w:val="auto"/>
        </w:rPr>
      </w:pPr>
      <w:sdt>
        <w:sdtPr>
          <w:rPr>
            <w:rFonts w:ascii="Calibri" w:hAnsi="Calibri" w:cs="Calibri"/>
            <w:color w:val="auto"/>
          </w:rPr>
          <w:alias w:val="Skills &amp; Abilities:"/>
          <w:tag w:val="Skills &amp; Abilities:"/>
          <w:id w:val="495469907"/>
          <w:placeholder>
            <w:docPart w:val="5C03984AFCDF43E3A9D8D26AABA2E39C"/>
          </w:placeholder>
          <w:temporary/>
          <w:showingPlcHdr/>
          <w15:appearance w15:val="hidden"/>
        </w:sdtPr>
        <w:sdtEndPr/>
        <w:sdtContent>
          <w:r w:rsidR="007D00B3" w:rsidRPr="00383CF9">
            <w:rPr>
              <w:rFonts w:ascii="Calibri" w:hAnsi="Calibri" w:cs="Calibri"/>
              <w:color w:val="auto"/>
            </w:rPr>
            <w:t>Skills &amp; Abilities</w:t>
          </w:r>
        </w:sdtContent>
      </w:sdt>
    </w:p>
    <w:p w:rsidR="00007E91" w:rsidRPr="00383CF9" w:rsidRDefault="00007E91" w:rsidP="00007E91">
      <w:pPr>
        <w:pStyle w:val="ListBullet"/>
        <w:rPr>
          <w:rFonts w:ascii="Calibri" w:hAnsi="Calibri" w:cs="Calibri"/>
          <w:color w:val="auto"/>
        </w:rPr>
      </w:pPr>
      <w:r w:rsidRPr="00383CF9">
        <w:rPr>
          <w:rFonts w:ascii="Calibri" w:hAnsi="Calibri" w:cs="Calibri"/>
          <w:color w:val="auto"/>
        </w:rPr>
        <w:t>Excellent customer service skills, with a "people person" approach and the ability to create positive interactions with customers.</w:t>
      </w:r>
      <w:bookmarkStart w:id="0" w:name="_GoBack"/>
      <w:bookmarkEnd w:id="0"/>
    </w:p>
    <w:p w:rsidR="00007E91" w:rsidRPr="00383CF9" w:rsidRDefault="00007E91" w:rsidP="00007E91">
      <w:pPr>
        <w:pStyle w:val="ListBullet"/>
        <w:rPr>
          <w:rFonts w:ascii="Calibri" w:hAnsi="Calibri" w:cs="Calibri"/>
          <w:color w:val="auto"/>
        </w:rPr>
      </w:pPr>
      <w:r w:rsidRPr="00383CF9">
        <w:rPr>
          <w:rFonts w:ascii="Calibri" w:hAnsi="Calibri" w:cs="Calibri"/>
          <w:color w:val="auto"/>
        </w:rPr>
        <w:t>Strong interpersonal skills, enabling effective teamwork and relationship building with colleagues and customers alike.</w:t>
      </w:r>
    </w:p>
    <w:p w:rsidR="00007E91" w:rsidRPr="00383CF9" w:rsidRDefault="00007E91" w:rsidP="00007E91">
      <w:pPr>
        <w:pStyle w:val="ListBullet"/>
        <w:rPr>
          <w:rFonts w:ascii="Calibri" w:hAnsi="Calibri" w:cs="Calibri"/>
          <w:color w:val="auto"/>
        </w:rPr>
      </w:pPr>
      <w:r w:rsidRPr="00383CF9">
        <w:rPr>
          <w:rFonts w:ascii="Calibri" w:hAnsi="Calibri" w:cs="Calibri"/>
          <w:color w:val="auto"/>
        </w:rPr>
        <w:t>Adaptable and quick learner, open to embracing new technologies introduced by</w:t>
      </w:r>
      <w:r w:rsidR="00D72A48" w:rsidRPr="00383CF9">
        <w:rPr>
          <w:rFonts w:ascii="Calibri" w:hAnsi="Calibri" w:cs="Calibri"/>
          <w:color w:val="auto"/>
        </w:rPr>
        <w:t xml:space="preserve"> organization</w:t>
      </w:r>
      <w:r w:rsidRPr="00383CF9">
        <w:rPr>
          <w:rFonts w:ascii="Calibri" w:hAnsi="Calibri" w:cs="Calibri"/>
          <w:color w:val="auto"/>
        </w:rPr>
        <w:t>.</w:t>
      </w:r>
    </w:p>
    <w:p w:rsidR="00007E91" w:rsidRPr="00383CF9" w:rsidRDefault="00007E91" w:rsidP="00007E91">
      <w:pPr>
        <w:pStyle w:val="ListBullet"/>
        <w:rPr>
          <w:rFonts w:ascii="Calibri" w:hAnsi="Calibri" w:cs="Calibri"/>
          <w:color w:val="auto"/>
        </w:rPr>
      </w:pPr>
      <w:r w:rsidRPr="00383CF9">
        <w:rPr>
          <w:rFonts w:ascii="Calibri" w:hAnsi="Calibri" w:cs="Calibri"/>
          <w:color w:val="auto"/>
        </w:rPr>
        <w:t>Detail-oriented with a focus on maintaining quality and consistency in beverage preparation.</w:t>
      </w:r>
    </w:p>
    <w:p w:rsidR="00007E91" w:rsidRPr="00383CF9" w:rsidRDefault="00007E91" w:rsidP="00007E91">
      <w:pPr>
        <w:pStyle w:val="ListBullet"/>
        <w:rPr>
          <w:rFonts w:ascii="Calibri" w:hAnsi="Calibri" w:cs="Calibri"/>
          <w:color w:val="auto"/>
        </w:rPr>
      </w:pPr>
      <w:r w:rsidRPr="00383CF9">
        <w:rPr>
          <w:rFonts w:ascii="Calibri" w:hAnsi="Calibri" w:cs="Calibri"/>
          <w:color w:val="auto"/>
        </w:rPr>
        <w:t>Ability to work efficiently in a fast-paced, energetic work environment while remaining calm and composed.</w:t>
      </w:r>
    </w:p>
    <w:p w:rsidR="00007E91" w:rsidRPr="00383CF9" w:rsidRDefault="00007E91" w:rsidP="00007E91">
      <w:pPr>
        <w:pStyle w:val="ListBullet"/>
        <w:rPr>
          <w:rFonts w:ascii="Calibri" w:hAnsi="Calibri" w:cs="Calibri"/>
          <w:color w:val="auto"/>
        </w:rPr>
      </w:pPr>
      <w:r w:rsidRPr="00383CF9">
        <w:rPr>
          <w:rFonts w:ascii="Calibri" w:hAnsi="Calibri" w:cs="Calibri"/>
          <w:color w:val="auto"/>
        </w:rPr>
        <w:t xml:space="preserve">Proficient in </w:t>
      </w:r>
      <w:r w:rsidR="00C2760A" w:rsidRPr="00383CF9">
        <w:rPr>
          <w:rFonts w:ascii="Calibri" w:hAnsi="Calibri" w:cs="Calibri"/>
          <w:color w:val="auto"/>
        </w:rPr>
        <w:t xml:space="preserve">computer skills, </w:t>
      </w:r>
      <w:r w:rsidRPr="00383CF9">
        <w:rPr>
          <w:rFonts w:ascii="Calibri" w:hAnsi="Calibri" w:cs="Calibri"/>
          <w:color w:val="auto"/>
        </w:rPr>
        <w:t>cash-handling procedures and committed to ensuring store safety and security.</w:t>
      </w:r>
    </w:p>
    <w:p w:rsidR="00F1463F" w:rsidRPr="00383CF9" w:rsidRDefault="00007E91" w:rsidP="00007E91">
      <w:pPr>
        <w:pStyle w:val="ListBullet"/>
        <w:rPr>
          <w:rFonts w:ascii="Calibri" w:hAnsi="Calibri" w:cs="Calibri"/>
          <w:color w:val="auto"/>
        </w:rPr>
      </w:pPr>
      <w:r w:rsidRPr="00383CF9">
        <w:rPr>
          <w:rFonts w:ascii="Calibri" w:hAnsi="Calibri" w:cs="Calibri"/>
          <w:color w:val="auto"/>
        </w:rPr>
        <w:t>Excellent communication skills, both verbal and written, to effectively interact with customers and convey information clearly.</w:t>
      </w:r>
    </w:p>
    <w:sdt>
      <w:sdtPr>
        <w:rPr>
          <w:rFonts w:ascii="Calibri" w:hAnsi="Calibri" w:cs="Calibri"/>
          <w:color w:val="auto"/>
        </w:rPr>
        <w:alias w:val="Education:"/>
        <w:tag w:val="Education:"/>
        <w:id w:val="1513793667"/>
        <w:placeholder>
          <w:docPart w:val="F62F679D6E8C4622B53D9C824E931885"/>
        </w:placeholder>
        <w:temporary/>
        <w:showingPlcHdr/>
        <w15:appearance w15:val="hidden"/>
      </w:sdtPr>
      <w:sdtEndPr/>
      <w:sdtContent>
        <w:p w:rsidR="00EE0D28" w:rsidRPr="00383CF9" w:rsidRDefault="00EE0D28" w:rsidP="00D37D68">
          <w:pPr>
            <w:pStyle w:val="Heading1"/>
            <w:spacing w:after="0"/>
            <w:rPr>
              <w:rFonts w:ascii="Calibri" w:hAnsi="Calibri" w:cs="Calibri"/>
              <w:color w:val="auto"/>
            </w:rPr>
          </w:pPr>
          <w:r w:rsidRPr="00383CF9">
            <w:rPr>
              <w:rFonts w:ascii="Calibri" w:hAnsi="Calibri" w:cs="Calibri"/>
              <w:color w:val="auto"/>
            </w:rPr>
            <w:t>Education</w:t>
          </w:r>
        </w:p>
      </w:sdtContent>
    </w:sdt>
    <w:p w:rsidR="0065540A" w:rsidRPr="00383CF9" w:rsidRDefault="0065540A" w:rsidP="0065540A">
      <w:pPr>
        <w:spacing w:after="0"/>
        <w:rPr>
          <w:rFonts w:ascii="Calibri" w:hAnsi="Calibri" w:cs="Calibri"/>
          <w:b/>
          <w:color w:val="auto"/>
        </w:rPr>
      </w:pPr>
      <w:r w:rsidRPr="00383CF9">
        <w:rPr>
          <w:rFonts w:ascii="Calibri" w:hAnsi="Calibri" w:cs="Calibri"/>
          <w:b/>
          <w:color w:val="auto"/>
        </w:rPr>
        <w:t>May/2023 – Present</w:t>
      </w:r>
    </w:p>
    <w:p w:rsidR="00EE0D28" w:rsidRPr="00383CF9" w:rsidRDefault="00EE0D28" w:rsidP="0065540A">
      <w:pPr>
        <w:spacing w:after="0"/>
        <w:rPr>
          <w:rFonts w:ascii="Calibri" w:hAnsi="Calibri" w:cs="Calibri"/>
          <w:color w:val="auto"/>
        </w:rPr>
      </w:pPr>
      <w:r w:rsidRPr="00383CF9">
        <w:rPr>
          <w:rFonts w:ascii="Calibri" w:hAnsi="Calibri" w:cs="Calibri"/>
          <w:color w:val="auto"/>
        </w:rPr>
        <w:t xml:space="preserve">Post-Graduation in Artificial </w:t>
      </w:r>
      <w:r w:rsidR="0065540A" w:rsidRPr="00383CF9">
        <w:rPr>
          <w:rFonts w:ascii="Calibri" w:hAnsi="Calibri" w:cs="Calibri"/>
          <w:color w:val="auto"/>
        </w:rPr>
        <w:t>Intelligent and Data Science, Loyalist C</w:t>
      </w:r>
      <w:r w:rsidRPr="00383CF9">
        <w:rPr>
          <w:rFonts w:ascii="Calibri" w:hAnsi="Calibri" w:cs="Calibri"/>
          <w:color w:val="auto"/>
        </w:rPr>
        <w:t>ollege, Toronto</w:t>
      </w:r>
    </w:p>
    <w:p w:rsidR="0065540A" w:rsidRPr="00383CF9" w:rsidRDefault="0065540A" w:rsidP="0065540A">
      <w:pPr>
        <w:spacing w:after="0"/>
        <w:rPr>
          <w:rFonts w:ascii="Calibri" w:hAnsi="Calibri" w:cs="Calibri"/>
          <w:color w:val="auto"/>
        </w:rPr>
      </w:pPr>
    </w:p>
    <w:p w:rsidR="0065540A" w:rsidRPr="00383CF9" w:rsidRDefault="0065540A" w:rsidP="0065540A">
      <w:pPr>
        <w:spacing w:after="0"/>
        <w:rPr>
          <w:rFonts w:ascii="Calibri" w:hAnsi="Calibri" w:cs="Calibri"/>
          <w:b/>
          <w:color w:val="auto"/>
        </w:rPr>
      </w:pPr>
      <w:r w:rsidRPr="00383CF9">
        <w:rPr>
          <w:rFonts w:ascii="Calibri" w:hAnsi="Calibri" w:cs="Calibri"/>
          <w:b/>
          <w:color w:val="auto"/>
        </w:rPr>
        <w:t>June/2012 – May/2016</w:t>
      </w:r>
    </w:p>
    <w:p w:rsidR="0065540A" w:rsidRPr="00383CF9" w:rsidRDefault="0065540A" w:rsidP="0065540A">
      <w:pPr>
        <w:spacing w:after="0"/>
        <w:rPr>
          <w:rFonts w:ascii="Calibri" w:hAnsi="Calibri" w:cs="Calibri"/>
          <w:b/>
          <w:color w:val="auto"/>
        </w:rPr>
      </w:pPr>
      <w:r w:rsidRPr="00383CF9">
        <w:rPr>
          <w:rFonts w:ascii="Calibri" w:hAnsi="Calibri" w:cs="Calibri"/>
          <w:color w:val="auto"/>
        </w:rPr>
        <w:t>Bachelor of engineering in Electronics and communication, Gujarat Technological University, India</w:t>
      </w:r>
    </w:p>
    <w:sdt>
      <w:sdtPr>
        <w:rPr>
          <w:rFonts w:ascii="Calibri" w:hAnsi="Calibri" w:cs="Calibri"/>
          <w:color w:val="auto"/>
        </w:rPr>
        <w:alias w:val="Experience:"/>
        <w:tag w:val="Experience:"/>
        <w:id w:val="1494989950"/>
        <w:placeholder>
          <w:docPart w:val="4DD1262AFB1A4D8598CFB87A35A49672"/>
        </w:placeholder>
        <w:temporary/>
        <w:showingPlcHdr/>
        <w15:appearance w15:val="hidden"/>
      </w:sdtPr>
      <w:sdtEndPr/>
      <w:sdtContent>
        <w:p w:rsidR="00394A6D" w:rsidRPr="00383CF9" w:rsidRDefault="007D00B3" w:rsidP="00D37D68">
          <w:pPr>
            <w:pStyle w:val="Heading1"/>
            <w:spacing w:after="0"/>
            <w:rPr>
              <w:rFonts w:ascii="Calibri" w:hAnsi="Calibri" w:cs="Calibri"/>
              <w:color w:val="auto"/>
            </w:rPr>
          </w:pPr>
          <w:r w:rsidRPr="00383CF9">
            <w:rPr>
              <w:rFonts w:ascii="Calibri" w:hAnsi="Calibri" w:cs="Calibri"/>
              <w:color w:val="auto"/>
            </w:rPr>
            <w:t>Experience</w:t>
          </w:r>
        </w:p>
      </w:sdtContent>
    </w:sdt>
    <w:p w:rsidR="00394A6D" w:rsidRPr="00383CF9" w:rsidRDefault="006850EC" w:rsidP="006850EC">
      <w:pPr>
        <w:pStyle w:val="Heading3"/>
        <w:rPr>
          <w:rFonts w:ascii="Calibri" w:hAnsi="Calibri" w:cs="Calibri"/>
          <w:b/>
          <w:color w:val="auto"/>
        </w:rPr>
      </w:pPr>
      <w:r w:rsidRPr="00383CF9">
        <w:rPr>
          <w:rFonts w:ascii="Calibri" w:hAnsi="Calibri" w:cs="Calibri"/>
          <w:b/>
          <w:color w:val="auto"/>
        </w:rPr>
        <w:t>Wa</w:t>
      </w:r>
      <w:r w:rsidR="006B1BA2" w:rsidRPr="00383CF9">
        <w:rPr>
          <w:rFonts w:ascii="Calibri" w:hAnsi="Calibri" w:cs="Calibri"/>
          <w:b/>
          <w:color w:val="auto"/>
        </w:rPr>
        <w:t>rehouse Associate</w:t>
      </w:r>
      <w:r w:rsidR="007D00B3" w:rsidRPr="00383CF9">
        <w:rPr>
          <w:rFonts w:ascii="Calibri" w:hAnsi="Calibri" w:cs="Calibri"/>
          <w:b/>
          <w:color w:val="auto"/>
        </w:rPr>
        <w:t>| </w:t>
      </w:r>
      <w:r w:rsidR="006B1BA2" w:rsidRPr="00383CF9">
        <w:rPr>
          <w:rFonts w:ascii="Calibri" w:hAnsi="Calibri" w:cs="Calibri"/>
          <w:b/>
          <w:color w:val="auto"/>
        </w:rPr>
        <w:t>QuickServe Empl</w:t>
      </w:r>
      <w:r w:rsidR="00322E7C" w:rsidRPr="00383CF9">
        <w:rPr>
          <w:rFonts w:ascii="Calibri" w:hAnsi="Calibri" w:cs="Calibri"/>
          <w:b/>
          <w:color w:val="auto"/>
        </w:rPr>
        <w:t>o</w:t>
      </w:r>
      <w:r w:rsidR="006B1BA2" w:rsidRPr="00383CF9">
        <w:rPr>
          <w:rFonts w:ascii="Calibri" w:hAnsi="Calibri" w:cs="Calibri"/>
          <w:b/>
          <w:color w:val="auto"/>
        </w:rPr>
        <w:t>yment Inc</w:t>
      </w:r>
      <w:r w:rsidR="00AB7504" w:rsidRPr="00383CF9">
        <w:rPr>
          <w:rFonts w:ascii="Calibri" w:hAnsi="Calibri" w:cs="Calibri"/>
          <w:b/>
          <w:color w:val="auto"/>
        </w:rPr>
        <w:t>, Toronto</w:t>
      </w:r>
      <w:r w:rsidR="007D00B3" w:rsidRPr="00383CF9">
        <w:rPr>
          <w:rFonts w:ascii="Calibri" w:hAnsi="Calibri" w:cs="Calibri"/>
          <w:b/>
          <w:color w:val="auto"/>
        </w:rPr>
        <w:t> | </w:t>
      </w:r>
      <w:r w:rsidR="00EE0D28" w:rsidRPr="00383CF9">
        <w:rPr>
          <w:rFonts w:ascii="Calibri" w:hAnsi="Calibri" w:cs="Calibri"/>
          <w:b/>
          <w:color w:val="auto"/>
        </w:rPr>
        <w:t>May/2023</w:t>
      </w:r>
      <w:r w:rsidR="0077621B" w:rsidRPr="00383CF9">
        <w:rPr>
          <w:rFonts w:ascii="Calibri" w:hAnsi="Calibri" w:cs="Calibri"/>
          <w:b/>
          <w:color w:val="auto"/>
        </w:rPr>
        <w:t xml:space="preserve"> - </w:t>
      </w:r>
      <w:r w:rsidR="00EE0D28" w:rsidRPr="00383CF9">
        <w:rPr>
          <w:rFonts w:ascii="Calibri" w:hAnsi="Calibri" w:cs="Calibri"/>
          <w:b/>
          <w:color w:val="auto"/>
        </w:rPr>
        <w:t>Present</w:t>
      </w:r>
    </w:p>
    <w:p w:rsidR="0065540A" w:rsidRPr="00383CF9" w:rsidRDefault="006B1BA2" w:rsidP="006B1BA2">
      <w:pPr>
        <w:pStyle w:val="Heading2"/>
        <w:numPr>
          <w:ilvl w:val="0"/>
          <w:numId w:val="21"/>
        </w:numPr>
        <w:spacing w:before="0"/>
        <w:rPr>
          <w:rFonts w:ascii="Calibri" w:eastAsiaTheme="minorHAnsi" w:hAnsi="Calibri" w:cs="Calibri"/>
          <w:b w:val="0"/>
          <w:caps w:val="0"/>
          <w:color w:val="auto"/>
          <w:szCs w:val="22"/>
        </w:rPr>
      </w:pPr>
      <w:r w:rsidRPr="00383CF9">
        <w:rPr>
          <w:rFonts w:ascii="Calibri" w:eastAsiaTheme="minorHAnsi" w:hAnsi="Calibri" w:cs="Calibri"/>
          <w:b w:val="0"/>
          <w:caps w:val="0"/>
          <w:color w:val="auto"/>
          <w:szCs w:val="22"/>
        </w:rPr>
        <w:t>Product scanning, shorting and packaging.</w:t>
      </w:r>
    </w:p>
    <w:p w:rsidR="0065540A" w:rsidRPr="00383CF9" w:rsidRDefault="0065540A" w:rsidP="006B1BA2">
      <w:pPr>
        <w:pStyle w:val="Heading2"/>
        <w:numPr>
          <w:ilvl w:val="0"/>
          <w:numId w:val="21"/>
        </w:numPr>
        <w:spacing w:before="0"/>
        <w:rPr>
          <w:rFonts w:ascii="Calibri" w:eastAsiaTheme="minorHAnsi" w:hAnsi="Calibri" w:cs="Calibri"/>
          <w:b w:val="0"/>
          <w:caps w:val="0"/>
          <w:color w:val="auto"/>
          <w:szCs w:val="22"/>
        </w:rPr>
      </w:pPr>
      <w:r w:rsidRPr="00383CF9">
        <w:rPr>
          <w:rFonts w:ascii="Calibri" w:eastAsiaTheme="minorHAnsi" w:hAnsi="Calibri" w:cs="Calibri"/>
          <w:b w:val="0"/>
          <w:caps w:val="0"/>
          <w:color w:val="auto"/>
          <w:szCs w:val="22"/>
        </w:rPr>
        <w:t>Collaborated with team members to ensure efficient operations during peak hours.</w:t>
      </w:r>
    </w:p>
    <w:p w:rsidR="00394A6D" w:rsidRPr="00383CF9" w:rsidRDefault="00A75767" w:rsidP="006850EC">
      <w:pPr>
        <w:pStyle w:val="Heading3"/>
        <w:rPr>
          <w:rFonts w:ascii="Calibri" w:hAnsi="Calibri" w:cs="Calibri"/>
          <w:b/>
          <w:color w:val="auto"/>
        </w:rPr>
      </w:pPr>
      <w:r w:rsidRPr="00383CF9">
        <w:rPr>
          <w:rFonts w:ascii="Calibri" w:hAnsi="Calibri" w:cs="Calibri"/>
          <w:b/>
          <w:color w:val="auto"/>
        </w:rPr>
        <w:t>Software Engineer</w:t>
      </w:r>
      <w:r w:rsidR="007D00B3" w:rsidRPr="00383CF9">
        <w:rPr>
          <w:rFonts w:ascii="Calibri" w:hAnsi="Calibri" w:cs="Calibri"/>
          <w:b/>
          <w:color w:val="auto"/>
        </w:rPr>
        <w:t> | </w:t>
      </w:r>
      <w:r w:rsidRPr="00383CF9">
        <w:rPr>
          <w:rFonts w:ascii="Calibri" w:hAnsi="Calibri" w:cs="Calibri"/>
          <w:b/>
          <w:color w:val="auto"/>
        </w:rPr>
        <w:t>Capgemini India</w:t>
      </w:r>
      <w:r w:rsidR="007D00B3" w:rsidRPr="00383CF9">
        <w:rPr>
          <w:rFonts w:ascii="Calibri" w:hAnsi="Calibri" w:cs="Calibri"/>
          <w:b/>
          <w:color w:val="auto"/>
        </w:rPr>
        <w:t> | </w:t>
      </w:r>
      <w:r w:rsidRPr="00383CF9">
        <w:rPr>
          <w:rFonts w:ascii="Calibri" w:hAnsi="Calibri" w:cs="Calibri"/>
          <w:b/>
          <w:color w:val="auto"/>
        </w:rPr>
        <w:t>Aug/2017</w:t>
      </w:r>
      <w:r w:rsidR="0077621B" w:rsidRPr="00383CF9">
        <w:rPr>
          <w:rFonts w:ascii="Calibri" w:hAnsi="Calibri" w:cs="Calibri"/>
          <w:b/>
          <w:color w:val="auto"/>
        </w:rPr>
        <w:t xml:space="preserve"> </w:t>
      </w:r>
      <w:r w:rsidRPr="00383CF9">
        <w:rPr>
          <w:rFonts w:ascii="Calibri" w:hAnsi="Calibri" w:cs="Calibri"/>
          <w:b/>
          <w:color w:val="auto"/>
        </w:rPr>
        <w:t>–</w:t>
      </w:r>
      <w:r w:rsidR="0077621B" w:rsidRPr="00383CF9">
        <w:rPr>
          <w:rFonts w:ascii="Calibri" w:hAnsi="Calibri" w:cs="Calibri"/>
          <w:b/>
          <w:color w:val="auto"/>
        </w:rPr>
        <w:t xml:space="preserve"> </w:t>
      </w:r>
      <w:r w:rsidR="00AB7504" w:rsidRPr="00383CF9">
        <w:rPr>
          <w:rFonts w:ascii="Calibri" w:hAnsi="Calibri" w:cs="Calibri"/>
          <w:b/>
          <w:color w:val="auto"/>
        </w:rPr>
        <w:t>A</w:t>
      </w:r>
      <w:r w:rsidRPr="00383CF9">
        <w:rPr>
          <w:rFonts w:ascii="Calibri" w:hAnsi="Calibri" w:cs="Calibri"/>
          <w:b/>
          <w:color w:val="auto"/>
        </w:rPr>
        <w:t>pril/2023</w:t>
      </w:r>
    </w:p>
    <w:p w:rsidR="00D56207" w:rsidRPr="00383CF9" w:rsidRDefault="00A75767" w:rsidP="005E5E55">
      <w:pPr>
        <w:pStyle w:val="ListBulle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383CF9">
        <w:rPr>
          <w:rFonts w:ascii="Calibri" w:hAnsi="Calibri" w:cs="Calibri"/>
          <w:color w:val="auto"/>
        </w:rPr>
        <w:t>Embedded medical application development</w:t>
      </w:r>
    </w:p>
    <w:p w:rsidR="00A75767" w:rsidRPr="00383CF9" w:rsidRDefault="00A75767" w:rsidP="005E5E55">
      <w:pPr>
        <w:pStyle w:val="ListBulle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383CF9">
        <w:rPr>
          <w:rFonts w:ascii="Calibri" w:hAnsi="Calibri" w:cs="Calibri"/>
          <w:color w:val="auto"/>
        </w:rPr>
        <w:t>Customers requirement understanding and developing POC for newer requirements</w:t>
      </w:r>
    </w:p>
    <w:p w:rsidR="00A75767" w:rsidRPr="00383CF9" w:rsidRDefault="00A75767" w:rsidP="006B1BA2">
      <w:pPr>
        <w:pStyle w:val="ListBulle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383CF9">
        <w:rPr>
          <w:rFonts w:ascii="Calibri" w:hAnsi="Calibri" w:cs="Calibri"/>
          <w:color w:val="auto"/>
        </w:rPr>
        <w:t>Team leading</w:t>
      </w:r>
      <w:r w:rsidR="006B1BA2" w:rsidRPr="00383CF9">
        <w:rPr>
          <w:rFonts w:ascii="Calibri" w:hAnsi="Calibri" w:cs="Calibri"/>
          <w:color w:val="auto"/>
        </w:rPr>
        <w:t>, project presentation, t</w:t>
      </w:r>
      <w:r w:rsidRPr="00383CF9">
        <w:rPr>
          <w:rFonts w:ascii="Calibri" w:hAnsi="Calibri" w:cs="Calibri"/>
          <w:color w:val="auto"/>
        </w:rPr>
        <w:t>roubleshooting</w:t>
      </w:r>
      <w:r w:rsidR="006B1BA2" w:rsidRPr="00383CF9">
        <w:rPr>
          <w:rFonts w:ascii="Calibri" w:hAnsi="Calibri" w:cs="Calibri"/>
          <w:color w:val="auto"/>
        </w:rPr>
        <w:t>, deploying into the device and testing, p</w:t>
      </w:r>
      <w:r w:rsidRPr="00383CF9">
        <w:rPr>
          <w:rFonts w:ascii="Calibri" w:hAnsi="Calibri" w:cs="Calibri"/>
          <w:color w:val="auto"/>
        </w:rPr>
        <w:t xml:space="preserve">roduct marketing </w:t>
      </w:r>
    </w:p>
    <w:p w:rsidR="006B1BA2" w:rsidRPr="00383CF9" w:rsidRDefault="006B1BA2" w:rsidP="006850EC">
      <w:pPr>
        <w:pStyle w:val="Heading3"/>
        <w:rPr>
          <w:rFonts w:ascii="Calibri" w:hAnsi="Calibri" w:cs="Calibri"/>
          <w:b/>
          <w:color w:val="auto"/>
        </w:rPr>
      </w:pPr>
      <w:r w:rsidRPr="00383CF9">
        <w:rPr>
          <w:rFonts w:ascii="Calibri" w:hAnsi="Calibri" w:cs="Calibri"/>
          <w:b/>
          <w:color w:val="auto"/>
        </w:rPr>
        <w:t>Team Member | Domino's Pizza, India</w:t>
      </w:r>
      <w:r w:rsidR="00AB7504" w:rsidRPr="00383CF9">
        <w:rPr>
          <w:rFonts w:ascii="Calibri" w:hAnsi="Calibri" w:cs="Calibri"/>
          <w:b/>
          <w:color w:val="auto"/>
        </w:rPr>
        <w:t> | April/2016 – J</w:t>
      </w:r>
      <w:r w:rsidRPr="00383CF9">
        <w:rPr>
          <w:rFonts w:ascii="Calibri" w:hAnsi="Calibri" w:cs="Calibri"/>
          <w:b/>
          <w:color w:val="auto"/>
        </w:rPr>
        <w:t>uly/2017</w:t>
      </w:r>
    </w:p>
    <w:p w:rsidR="006B1BA2" w:rsidRPr="00383CF9" w:rsidRDefault="006B1BA2" w:rsidP="006B1BA2">
      <w:pPr>
        <w:pStyle w:val="Heading1"/>
        <w:numPr>
          <w:ilvl w:val="0"/>
          <w:numId w:val="22"/>
        </w:numPr>
        <w:spacing w:before="0"/>
        <w:rPr>
          <w:rFonts w:ascii="Calibri" w:eastAsiaTheme="minorHAnsi" w:hAnsi="Calibri" w:cs="Calibri"/>
          <w:b w:val="0"/>
          <w:color w:val="auto"/>
          <w:sz w:val="22"/>
          <w:szCs w:val="22"/>
        </w:rPr>
      </w:pPr>
      <w:r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>Assisted customers in a fast-paced environment by taking orders, preparing food, and delivering exceptional service.</w:t>
      </w:r>
    </w:p>
    <w:p w:rsidR="006B1BA2" w:rsidRPr="00383CF9" w:rsidRDefault="006B1BA2" w:rsidP="006B1BA2">
      <w:pPr>
        <w:pStyle w:val="Heading1"/>
        <w:numPr>
          <w:ilvl w:val="0"/>
          <w:numId w:val="22"/>
        </w:numPr>
        <w:spacing w:before="0"/>
        <w:rPr>
          <w:rFonts w:ascii="Calibri" w:eastAsiaTheme="minorHAnsi" w:hAnsi="Calibri" w:cs="Calibri"/>
          <w:b w:val="0"/>
          <w:color w:val="auto"/>
          <w:sz w:val="22"/>
          <w:szCs w:val="22"/>
        </w:rPr>
      </w:pPr>
      <w:r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>Operated cash registers, processed transactions accurately, and provided customers with the correct change.</w:t>
      </w:r>
    </w:p>
    <w:p w:rsidR="006B1BA2" w:rsidRPr="00383CF9" w:rsidRDefault="006B1BA2" w:rsidP="006B1BA2">
      <w:pPr>
        <w:pStyle w:val="Heading1"/>
        <w:numPr>
          <w:ilvl w:val="0"/>
          <w:numId w:val="22"/>
        </w:numPr>
        <w:spacing w:before="0"/>
        <w:rPr>
          <w:rFonts w:ascii="Calibri" w:eastAsiaTheme="minorHAnsi" w:hAnsi="Calibri" w:cs="Calibri"/>
          <w:b w:val="0"/>
          <w:color w:val="auto"/>
          <w:sz w:val="22"/>
          <w:szCs w:val="22"/>
        </w:rPr>
      </w:pPr>
      <w:r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>Followed all safety and sanitation guidelines to ensure a hygienic work environment.</w:t>
      </w:r>
    </w:p>
    <w:p w:rsidR="00B429F2" w:rsidRPr="00383CF9" w:rsidRDefault="00B429F2" w:rsidP="00B429F2">
      <w:pPr>
        <w:pStyle w:val="Heading1"/>
        <w:spacing w:before="0"/>
        <w:rPr>
          <w:rFonts w:ascii="Calibri" w:eastAsiaTheme="minorHAnsi" w:hAnsi="Calibri" w:cs="Calibri"/>
          <w:b w:val="0"/>
          <w:color w:val="auto"/>
          <w:sz w:val="22"/>
          <w:szCs w:val="22"/>
        </w:rPr>
      </w:pPr>
    </w:p>
    <w:p w:rsidR="00B429F2" w:rsidRPr="00383CF9" w:rsidRDefault="00B429F2" w:rsidP="00B429F2">
      <w:pPr>
        <w:pStyle w:val="Heading1"/>
        <w:rPr>
          <w:rFonts w:ascii="Calibri" w:eastAsiaTheme="minorHAnsi" w:hAnsi="Calibri" w:cs="Calibri"/>
          <w:b w:val="0"/>
          <w:color w:val="auto"/>
          <w:sz w:val="22"/>
          <w:szCs w:val="22"/>
        </w:rPr>
      </w:pPr>
      <w:r w:rsidRPr="00383CF9">
        <w:rPr>
          <w:rFonts w:ascii="Calibri" w:hAnsi="Calibri" w:cs="Calibri"/>
          <w:color w:val="auto"/>
        </w:rPr>
        <w:t>Availability</w:t>
      </w:r>
    </w:p>
    <w:p w:rsidR="00B429F2" w:rsidRPr="00383CF9" w:rsidRDefault="00B429F2" w:rsidP="00B429F2">
      <w:pPr>
        <w:pStyle w:val="Heading1"/>
        <w:rPr>
          <w:rFonts w:ascii="Calibri" w:eastAsiaTheme="minorHAnsi" w:hAnsi="Calibri" w:cs="Calibri"/>
          <w:b w:val="0"/>
          <w:color w:val="auto"/>
          <w:sz w:val="22"/>
          <w:szCs w:val="22"/>
        </w:rPr>
      </w:pPr>
      <w:r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 xml:space="preserve">Sunday, Monday, Wednesday, Friday:  </w:t>
      </w:r>
      <w:r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ab/>
        <w:t>12:00 AM to 11:59 PM</w:t>
      </w:r>
    </w:p>
    <w:p w:rsidR="00B429F2" w:rsidRPr="00383CF9" w:rsidRDefault="00B429F2" w:rsidP="00B429F2">
      <w:pPr>
        <w:pStyle w:val="Heading1"/>
        <w:rPr>
          <w:rFonts w:ascii="Calibri" w:hAnsi="Calibri" w:cs="Calibri"/>
          <w:color w:val="auto"/>
        </w:rPr>
      </w:pPr>
      <w:r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 xml:space="preserve">Tuesday, Thursday, Saturday: </w:t>
      </w:r>
      <w:r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ab/>
      </w:r>
      <w:r w:rsidRPr="00383CF9">
        <w:rPr>
          <w:rFonts w:ascii="Calibri" w:eastAsiaTheme="minorHAnsi" w:hAnsi="Calibri" w:cs="Calibri"/>
          <w:b w:val="0"/>
          <w:color w:val="auto"/>
          <w:sz w:val="22"/>
          <w:szCs w:val="22"/>
        </w:rPr>
        <w:tab/>
        <w:t>12:00AM to 7:00AM, 3:00 PM to 11:59PM</w:t>
      </w:r>
    </w:p>
    <w:sectPr w:rsidR="00B429F2" w:rsidRPr="00383CF9" w:rsidSect="006B1BA2">
      <w:footerReference w:type="default" r:id="rId7"/>
      <w:pgSz w:w="11906" w:h="16838" w:code="9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0BB" w:rsidRDefault="00EE10BB">
      <w:pPr>
        <w:spacing w:after="0"/>
      </w:pPr>
      <w:r>
        <w:separator/>
      </w:r>
    </w:p>
  </w:endnote>
  <w:endnote w:type="continuationSeparator" w:id="0">
    <w:p w:rsidR="00EE10BB" w:rsidRDefault="00EE10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D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0BB" w:rsidRDefault="00EE10BB">
      <w:pPr>
        <w:spacing w:after="0"/>
      </w:pPr>
      <w:r>
        <w:separator/>
      </w:r>
    </w:p>
  </w:footnote>
  <w:footnote w:type="continuationSeparator" w:id="0">
    <w:p w:rsidR="00EE10BB" w:rsidRDefault="00EE10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B8AC6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037097"/>
    <w:multiLevelType w:val="hybridMultilevel"/>
    <w:tmpl w:val="3E6E9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DA817ED"/>
    <w:multiLevelType w:val="hybridMultilevel"/>
    <w:tmpl w:val="0D54B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AB2D9B"/>
    <w:multiLevelType w:val="hybridMultilevel"/>
    <w:tmpl w:val="87008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4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4D"/>
    <w:rsid w:val="00007E91"/>
    <w:rsid w:val="000F3F61"/>
    <w:rsid w:val="001E40B9"/>
    <w:rsid w:val="002852AD"/>
    <w:rsid w:val="00322E7C"/>
    <w:rsid w:val="003234C8"/>
    <w:rsid w:val="00374627"/>
    <w:rsid w:val="00383CF9"/>
    <w:rsid w:val="00394A6D"/>
    <w:rsid w:val="003F19B9"/>
    <w:rsid w:val="00430294"/>
    <w:rsid w:val="004476A1"/>
    <w:rsid w:val="004575C4"/>
    <w:rsid w:val="005114E7"/>
    <w:rsid w:val="005310CF"/>
    <w:rsid w:val="00550A1A"/>
    <w:rsid w:val="005E5E55"/>
    <w:rsid w:val="00616068"/>
    <w:rsid w:val="0065540A"/>
    <w:rsid w:val="006850EC"/>
    <w:rsid w:val="006B1BA2"/>
    <w:rsid w:val="006E401C"/>
    <w:rsid w:val="0077621B"/>
    <w:rsid w:val="007963CE"/>
    <w:rsid w:val="007D00B3"/>
    <w:rsid w:val="008916B6"/>
    <w:rsid w:val="008E10EB"/>
    <w:rsid w:val="00911C07"/>
    <w:rsid w:val="009763C8"/>
    <w:rsid w:val="00A756BE"/>
    <w:rsid w:val="00A75767"/>
    <w:rsid w:val="00A8131A"/>
    <w:rsid w:val="00AB7504"/>
    <w:rsid w:val="00AD1EBA"/>
    <w:rsid w:val="00B429F2"/>
    <w:rsid w:val="00B769EE"/>
    <w:rsid w:val="00C2760A"/>
    <w:rsid w:val="00C57E43"/>
    <w:rsid w:val="00C72B59"/>
    <w:rsid w:val="00CC75DB"/>
    <w:rsid w:val="00D0684D"/>
    <w:rsid w:val="00D33143"/>
    <w:rsid w:val="00D37D68"/>
    <w:rsid w:val="00D56207"/>
    <w:rsid w:val="00D72A48"/>
    <w:rsid w:val="00D765AF"/>
    <w:rsid w:val="00DD4208"/>
    <w:rsid w:val="00E14BFC"/>
    <w:rsid w:val="00EA2B92"/>
    <w:rsid w:val="00EC1E64"/>
    <w:rsid w:val="00EE0D28"/>
    <w:rsid w:val="00EE10BB"/>
    <w:rsid w:val="00F1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A0166"/>
  <w15:chartTrackingRefBased/>
  <w15:docId w15:val="{8CB39CAD-EA99-4415-B3A0-EB544160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436EB5C4E443AB9BF17B31ADBD2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0318D-7EBA-4F3E-8E38-0FBD4CDBB610}"/>
      </w:docPartPr>
      <w:docPartBody>
        <w:p w:rsidR="00EC7C1A" w:rsidRDefault="00887BE8">
          <w:pPr>
            <w:pStyle w:val="C3436EB5C4E443AB9BF17B31ADBD2B33"/>
          </w:pPr>
          <w:r>
            <w:t>Your Name</w:t>
          </w:r>
        </w:p>
      </w:docPartBody>
    </w:docPart>
    <w:docPart>
      <w:docPartPr>
        <w:name w:val="C79381AA169D4F659F5412B2850B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70171-E176-4A0F-B0B6-05037F28746E}"/>
      </w:docPartPr>
      <w:docPartBody>
        <w:p w:rsidR="00EC7C1A" w:rsidRDefault="00887BE8">
          <w:pPr>
            <w:pStyle w:val="C79381AA169D4F659F5412B2850B559A"/>
          </w:pPr>
          <w:r>
            <w:t>Objective</w:t>
          </w:r>
        </w:p>
      </w:docPartBody>
    </w:docPart>
    <w:docPart>
      <w:docPartPr>
        <w:name w:val="5C03984AFCDF43E3A9D8D26AABA2E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11BD1-6FEA-44E5-A41F-71B6CFBF459C}"/>
      </w:docPartPr>
      <w:docPartBody>
        <w:p w:rsidR="00EC7C1A" w:rsidRDefault="00887BE8">
          <w:pPr>
            <w:pStyle w:val="5C03984AFCDF43E3A9D8D26AABA2E39C"/>
          </w:pPr>
          <w:r>
            <w:t>Skills &amp; Abilities</w:t>
          </w:r>
        </w:p>
      </w:docPartBody>
    </w:docPart>
    <w:docPart>
      <w:docPartPr>
        <w:name w:val="4DD1262AFB1A4D8598CFB87A35A49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ACD2-0135-4957-907B-4584DAD3B9F3}"/>
      </w:docPartPr>
      <w:docPartBody>
        <w:p w:rsidR="00EC7C1A" w:rsidRDefault="00887BE8">
          <w:pPr>
            <w:pStyle w:val="4DD1262AFB1A4D8598CFB87A35A49672"/>
          </w:pPr>
          <w:r>
            <w:t>Experience</w:t>
          </w:r>
        </w:p>
      </w:docPartBody>
    </w:docPart>
    <w:docPart>
      <w:docPartPr>
        <w:name w:val="F62F679D6E8C4622B53D9C824E931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71CAE-F717-4ECC-A03B-0A937F6234E5}"/>
      </w:docPartPr>
      <w:docPartBody>
        <w:p w:rsidR="00EC7C1A" w:rsidRDefault="006F086A" w:rsidP="006F086A">
          <w:pPr>
            <w:pStyle w:val="F62F679D6E8C4622B53D9C824E93188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6A"/>
    <w:rsid w:val="002844F7"/>
    <w:rsid w:val="002B07F8"/>
    <w:rsid w:val="0062081B"/>
    <w:rsid w:val="006429B5"/>
    <w:rsid w:val="006F086A"/>
    <w:rsid w:val="00887BE8"/>
    <w:rsid w:val="00A15656"/>
    <w:rsid w:val="00E33F25"/>
    <w:rsid w:val="00E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436EB5C4E443AB9BF17B31ADBD2B33">
    <w:name w:val="C3436EB5C4E443AB9BF17B31ADBD2B33"/>
  </w:style>
  <w:style w:type="paragraph" w:customStyle="1" w:styleId="AA04EE4B16B54F06968B177FF67E7217">
    <w:name w:val="AA04EE4B16B54F06968B177FF67E7217"/>
  </w:style>
  <w:style w:type="paragraph" w:customStyle="1" w:styleId="9C3A9902A98E4947B882323CACCD08F6">
    <w:name w:val="9C3A9902A98E4947B882323CACCD08F6"/>
  </w:style>
  <w:style w:type="paragraph" w:customStyle="1" w:styleId="D21C770A9FEB48BA9A5849DE7B7ED7AE">
    <w:name w:val="D21C770A9FEB48BA9A5849DE7B7ED7AE"/>
  </w:style>
  <w:style w:type="paragraph" w:customStyle="1" w:styleId="37AF4B4060FB47518C0533C206C833CA">
    <w:name w:val="37AF4B4060FB47518C0533C206C833CA"/>
  </w:style>
  <w:style w:type="paragraph" w:customStyle="1" w:styleId="C79381AA169D4F659F5412B2850B559A">
    <w:name w:val="C79381AA169D4F659F5412B2850B559A"/>
  </w:style>
  <w:style w:type="paragraph" w:customStyle="1" w:styleId="C987B5DF0ACD43E5B1631B51354DD7AB">
    <w:name w:val="C987B5DF0ACD43E5B1631B51354DD7AB"/>
  </w:style>
  <w:style w:type="paragraph" w:customStyle="1" w:styleId="E2A230E7309B41AC812B9A2CD1333D99">
    <w:name w:val="E2A230E7309B41AC812B9A2CD1333D99"/>
  </w:style>
  <w:style w:type="paragraph" w:customStyle="1" w:styleId="4985D2FAF6D84994B8BDDB08470DED03">
    <w:name w:val="4985D2FAF6D84994B8BDDB08470DED03"/>
  </w:style>
  <w:style w:type="paragraph" w:customStyle="1" w:styleId="A1E67D4859DA4F4BB8D8E3C013F2910B">
    <w:name w:val="A1E67D4859DA4F4BB8D8E3C013F2910B"/>
  </w:style>
  <w:style w:type="paragraph" w:customStyle="1" w:styleId="454588D9CA5147B9AEC461BD05549FE4">
    <w:name w:val="454588D9CA5147B9AEC461BD05549FE4"/>
  </w:style>
  <w:style w:type="paragraph" w:customStyle="1" w:styleId="DC8D8C46CC6E4F2898313A0505079EDE">
    <w:name w:val="DC8D8C46CC6E4F2898313A0505079EDE"/>
  </w:style>
  <w:style w:type="paragraph" w:customStyle="1" w:styleId="E02B9B250C094CB4B4DD50714E275389">
    <w:name w:val="E02B9B250C094CB4B4DD50714E275389"/>
  </w:style>
  <w:style w:type="paragraph" w:customStyle="1" w:styleId="7C073BFAA703463789085520D70B1834">
    <w:name w:val="7C073BFAA703463789085520D70B1834"/>
  </w:style>
  <w:style w:type="paragraph" w:customStyle="1" w:styleId="04140D79A2CB44A2A0AA23F134F4D5B2">
    <w:name w:val="04140D79A2CB44A2A0AA23F134F4D5B2"/>
  </w:style>
  <w:style w:type="paragraph" w:customStyle="1" w:styleId="29C13D014F164B788F170D0F35A5439E">
    <w:name w:val="29C13D014F164B788F170D0F35A5439E"/>
  </w:style>
  <w:style w:type="paragraph" w:customStyle="1" w:styleId="C32AC1F5937E4A6EA0C3E04F1906C49E">
    <w:name w:val="C32AC1F5937E4A6EA0C3E04F1906C49E"/>
  </w:style>
  <w:style w:type="paragraph" w:customStyle="1" w:styleId="608AEE7F608F48C4A704BDD5C9453FE5">
    <w:name w:val="608AEE7F608F48C4A704BDD5C9453FE5"/>
  </w:style>
  <w:style w:type="paragraph" w:customStyle="1" w:styleId="DA0B7B4EE1184D92956B431D2227EFFD">
    <w:name w:val="DA0B7B4EE1184D92956B431D2227EFFD"/>
  </w:style>
  <w:style w:type="paragraph" w:customStyle="1" w:styleId="5C03984AFCDF43E3A9D8D26AABA2E39C">
    <w:name w:val="5C03984AFCDF43E3A9D8D26AABA2E39C"/>
  </w:style>
  <w:style w:type="paragraph" w:customStyle="1" w:styleId="8108D88E954E4AB38FCA220E6CA36A55">
    <w:name w:val="8108D88E954E4AB38FCA220E6CA36A55"/>
  </w:style>
  <w:style w:type="paragraph" w:customStyle="1" w:styleId="B2D35858C94C4E1A9AEB55191454B9D9">
    <w:name w:val="B2D35858C94C4E1A9AEB55191454B9D9"/>
  </w:style>
  <w:style w:type="paragraph" w:customStyle="1" w:styleId="7A683FCC73DC494FB4F2784669577AC9">
    <w:name w:val="7A683FCC73DC494FB4F2784669577AC9"/>
  </w:style>
  <w:style w:type="paragraph" w:customStyle="1" w:styleId="BFEC86E75C27458FB73C4F1908977649">
    <w:name w:val="BFEC86E75C27458FB73C4F1908977649"/>
  </w:style>
  <w:style w:type="paragraph" w:customStyle="1" w:styleId="BAD9DB666D0C4CFFACC3B86CF1E65346">
    <w:name w:val="BAD9DB666D0C4CFFACC3B86CF1E65346"/>
  </w:style>
  <w:style w:type="paragraph" w:customStyle="1" w:styleId="E21E1316F9184FA591D8327DA5069592">
    <w:name w:val="E21E1316F9184FA591D8327DA5069592"/>
  </w:style>
  <w:style w:type="paragraph" w:customStyle="1" w:styleId="759B1007C4854C13A816D8ECBED5EA43">
    <w:name w:val="759B1007C4854C13A816D8ECBED5EA43"/>
  </w:style>
  <w:style w:type="paragraph" w:customStyle="1" w:styleId="F613DAA5FC484DB68427237BB8900B51">
    <w:name w:val="F613DAA5FC484DB68427237BB8900B51"/>
  </w:style>
  <w:style w:type="paragraph" w:customStyle="1" w:styleId="4DD1262AFB1A4D8598CFB87A35A49672">
    <w:name w:val="4DD1262AFB1A4D8598CFB87A35A49672"/>
  </w:style>
  <w:style w:type="paragraph" w:customStyle="1" w:styleId="D4899E036450432C8726A555687FEFAF">
    <w:name w:val="D4899E036450432C8726A555687FEFAF"/>
  </w:style>
  <w:style w:type="paragraph" w:customStyle="1" w:styleId="37308138D2CA4491B4E8ECD7B8729EE1">
    <w:name w:val="37308138D2CA4491B4E8ECD7B8729EE1"/>
  </w:style>
  <w:style w:type="paragraph" w:customStyle="1" w:styleId="7E25869E867D413D9E0CE3A9CF295904">
    <w:name w:val="7E25869E867D413D9E0CE3A9CF295904"/>
  </w:style>
  <w:style w:type="paragraph" w:customStyle="1" w:styleId="A85F7DF6A47F4F16914F7B1914F36EA8">
    <w:name w:val="A85F7DF6A47F4F16914F7B1914F36EA8"/>
  </w:style>
  <w:style w:type="paragraph" w:customStyle="1" w:styleId="92DE6191B6984CB2800A96A195F6F364">
    <w:name w:val="92DE6191B6984CB2800A96A195F6F364"/>
  </w:style>
  <w:style w:type="paragraph" w:customStyle="1" w:styleId="A2A9AC0E59E44EC8821D0E608F4E2516">
    <w:name w:val="A2A9AC0E59E44EC8821D0E608F4E2516"/>
  </w:style>
  <w:style w:type="paragraph" w:customStyle="1" w:styleId="E23CF537BAFF4543B6ED919A663CED60">
    <w:name w:val="E23CF537BAFF4543B6ED919A663CED60"/>
  </w:style>
  <w:style w:type="paragraph" w:customStyle="1" w:styleId="F62F679D6E8C4622B53D9C824E931885">
    <w:name w:val="F62F679D6E8C4622B53D9C824E931885"/>
    <w:rsid w:val="006F086A"/>
  </w:style>
  <w:style w:type="paragraph" w:customStyle="1" w:styleId="1390D7E3B9584EBA8DE630350262D24C">
    <w:name w:val="1390D7E3B9584EBA8DE630350262D24C"/>
    <w:rsid w:val="006F086A"/>
  </w:style>
  <w:style w:type="paragraph" w:customStyle="1" w:styleId="1BFB059BD8294B938E2414A608AE2242">
    <w:name w:val="1BFB059BD8294B938E2414A608AE2242"/>
    <w:rsid w:val="006F086A"/>
  </w:style>
  <w:style w:type="paragraph" w:customStyle="1" w:styleId="3ECD124838874D76BE771397D0A973DE">
    <w:name w:val="3ECD124838874D76BE771397D0A973DE"/>
    <w:rsid w:val="006F086A"/>
  </w:style>
  <w:style w:type="paragraph" w:customStyle="1" w:styleId="9911D36A22C64E6CB8B2EFB584D8FEC0">
    <w:name w:val="9911D36A22C64E6CB8B2EFB584D8FEC0"/>
    <w:rsid w:val="006F086A"/>
  </w:style>
  <w:style w:type="paragraph" w:customStyle="1" w:styleId="4C92165BD367430196DA39F3EA23E2DF">
    <w:name w:val="4C92165BD367430196DA39F3EA23E2DF"/>
    <w:rsid w:val="006F086A"/>
  </w:style>
  <w:style w:type="paragraph" w:customStyle="1" w:styleId="C9D4324EFEC74292BCCCC9D08A1C1FEC">
    <w:name w:val="C9D4324EFEC74292BCCCC9D08A1C1FEC"/>
    <w:rsid w:val="006F086A"/>
  </w:style>
  <w:style w:type="paragraph" w:customStyle="1" w:styleId="403A3147570F4BB7B2DFAC16225231F5">
    <w:name w:val="403A3147570F4BB7B2DFAC16225231F5"/>
    <w:rsid w:val="006F086A"/>
  </w:style>
  <w:style w:type="paragraph" w:customStyle="1" w:styleId="35EB9DC476C445CD9DBC6A8F88A4D8EC">
    <w:name w:val="35EB9DC476C445CD9DBC6A8F88A4D8EC"/>
    <w:rsid w:val="002B07F8"/>
    <w:rPr>
      <w:lang w:val="en-CA" w:eastAsia="en-CA"/>
    </w:rPr>
  </w:style>
  <w:style w:type="paragraph" w:customStyle="1" w:styleId="E27853EB65C444049C010129E51CFBA7">
    <w:name w:val="E27853EB65C444049C010129E51CFBA7"/>
    <w:rsid w:val="002B07F8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1342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Darshan Mistry</dc:creator>
  <cp:keywords/>
  <dc:description>Brijalben Panchal</dc:description>
  <cp:lastModifiedBy>Darshan Mistry</cp:lastModifiedBy>
  <cp:revision>11</cp:revision>
  <cp:lastPrinted>2023-07-25T18:43:00Z</cp:lastPrinted>
  <dcterms:created xsi:type="dcterms:W3CDTF">2023-07-22T19:04:00Z</dcterms:created>
  <dcterms:modified xsi:type="dcterms:W3CDTF">2023-07-26T20:17:00Z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